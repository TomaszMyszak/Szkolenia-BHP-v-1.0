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B71C" w14:textId="4DF7D865" w:rsidR="00500E36" w:rsidRPr="006A75D0" w:rsidRDefault="006B5221" w:rsidP="003F7405">
      <w:pPr>
        <w:pStyle w:val="Podtytu"/>
        <w:rPr>
          <w:lang w:val="en-US"/>
        </w:rPr>
      </w:pPr>
      <w:r>
        <w:rPr>
          <w:lang w:val="en-US"/>
        </w:rPr>
        <w:t>DYPLOM UKOŃCZENIA SZKOLENIA BHP</w:t>
      </w:r>
    </w:p>
    <w:p w14:paraId="4830B71D" w14:textId="3BA9AD62" w:rsidR="00500E36" w:rsidRPr="006A75D0" w:rsidRDefault="006A75D0" w:rsidP="00637172">
      <w:pPr>
        <w:pStyle w:val="Nagwe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2A7304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NINIEJSZYM POTWIERDZA SIĘ, IŻ pAN</w:t>
      </w:r>
      <w:r w:rsidR="00CF0DB2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/PANI</w:t>
      </w:r>
    </w:p>
    <w:p w14:paraId="4830B71E" w14:textId="398871B0" w:rsidR="00500E36" w:rsidRPr="00AB78F5" w:rsidRDefault="00AB78F5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</w:t>
      </w:r>
      <w:proofErr w:type="spellStart"/>
      <w:r w:rsidR="002D5986">
        <w:rPr>
          <w:rFonts w:ascii="Calibri" w:hAnsi="Calibri" w:cs="Calibri"/>
          <w:caps w:val="0"/>
          <w:sz w:val="52"/>
          <w:szCs w:val="40"/>
          <w:lang w:val="en-US"/>
        </w:rPr>
        <w:t>imie</w:t>
      </w:r>
      <w:proofErr w:type="spellEnd"/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830B71F" w14:textId="235D3443" w:rsidR="006A75D0" w:rsidRPr="00AB78F5" w:rsidRDefault="00AB78F5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</w:t>
      </w:r>
      <w:proofErr w:type="spellStart"/>
      <w:r w:rsidR="002D5986">
        <w:rPr>
          <w:rFonts w:ascii="Calibri" w:hAnsi="Calibri" w:cs="Calibri"/>
          <w:caps w:val="0"/>
          <w:sz w:val="52"/>
          <w:szCs w:val="40"/>
          <w:lang w:val="en-US"/>
        </w:rPr>
        <w:t>nazwisko</w:t>
      </w:r>
      <w:proofErr w:type="spellEnd"/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830B720" w14:textId="419C99D3" w:rsidR="006A75D0" w:rsidRPr="00AB78F5" w:rsidRDefault="00CF0DB2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komisja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egzaminacyjna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 xml:space="preserve"> w 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składzie</w:t>
      </w:r>
      <w:proofErr w:type="spellEnd"/>
      <w:r w:rsidR="002D5986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>: &lt;</w:t>
      </w:r>
      <w:proofErr w:type="spellStart"/>
      <w:r w:rsidR="00DA7654">
        <w:rPr>
          <w:rFonts w:ascii="Calibri" w:hAnsi="Calibri" w:cs="Calibri"/>
          <w:caps w:val="0"/>
          <w:sz w:val="52"/>
          <w:szCs w:val="40"/>
          <w:lang w:val="en-US"/>
        </w:rPr>
        <w:t>komisja</w:t>
      </w:r>
      <w:proofErr w:type="spellEnd"/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830B721" w14:textId="75EC7BD3" w:rsidR="00500E36" w:rsidRPr="006A75D0" w:rsidRDefault="006A75D0" w:rsidP="00637172">
      <w:pPr>
        <w:pStyle w:val="Tytu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2A7304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POSIADŁ WIEDZĘ DOTYCZĄCĄ ZAGADNIEŃ BHP 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W ZAKRSIE SZKOLENIA 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 &lt;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TYP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&gt; </w:t>
      </w:r>
    </w:p>
    <w:p w14:paraId="4830B722" w14:textId="77777777" w:rsidR="006A75D0" w:rsidRPr="00CD1E80" w:rsidRDefault="006A75D0" w:rsidP="006A75D0">
      <w:pPr>
        <w:jc w:val="both"/>
        <w:rPr>
          <w:lang w:val="en-US"/>
        </w:rPr>
      </w:pPr>
    </w:p>
    <w:p w14:paraId="4830B723" w14:textId="1C31B005"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>Date: &lt;date&gt;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6D30">
        <w:rPr>
          <w:lang w:val="en-US"/>
        </w:rPr>
        <w:t>Specjalista ds. BHP</w:t>
      </w:r>
    </w:p>
    <w:p w14:paraId="4830B724" w14:textId="0C57476A" w:rsidR="00DD1EA5" w:rsidRDefault="00DD1EA5" w:rsidP="00DD1EA5">
      <w:pPr>
        <w:rPr>
          <w:lang w:val="en-US"/>
        </w:rPr>
      </w:pPr>
    </w:p>
    <w:p w14:paraId="0B5B676E" w14:textId="4C9BAA19" w:rsidR="00513C92" w:rsidRDefault="00513C92" w:rsidP="00DD1EA5">
      <w:pPr>
        <w:rPr>
          <w:lang w:val="en-US"/>
        </w:rPr>
      </w:pPr>
    </w:p>
    <w:p w14:paraId="0AD95155" w14:textId="4E11F1F6" w:rsidR="00513C92" w:rsidRDefault="00513C92" w:rsidP="00DD1EA5">
      <w:pPr>
        <w:rPr>
          <w:lang w:val="en-US"/>
        </w:rPr>
      </w:pPr>
    </w:p>
    <w:p w14:paraId="217C3A2B" w14:textId="2394A609" w:rsidR="00513C92" w:rsidRDefault="00513C92" w:rsidP="00DD1EA5">
      <w:pPr>
        <w:rPr>
          <w:lang w:val="en-US"/>
        </w:rPr>
      </w:pPr>
      <w:r>
        <w:rPr>
          <w:lang w:val="en-US"/>
        </w:rPr>
        <w:lastRenderedPageBreak/>
        <w:t>PROGRAM SZKOLENIA:</w:t>
      </w:r>
    </w:p>
    <w:p w14:paraId="18B26863" w14:textId="0F5B4B86" w:rsidR="00513C92" w:rsidRDefault="00513C92" w:rsidP="00DD1EA5">
      <w:pPr>
        <w:rPr>
          <w:lang w:val="en-US"/>
        </w:rPr>
      </w:pPr>
    </w:p>
    <w:p w14:paraId="3C6D17F1" w14:textId="77777777" w:rsidR="00513C92" w:rsidRPr="006A75D0" w:rsidRDefault="00513C92" w:rsidP="00DD1EA5">
      <w:pPr>
        <w:rPr>
          <w:lang w:val="en-US"/>
        </w:rPr>
      </w:pPr>
    </w:p>
    <w:sectPr w:rsidR="00513C92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7B34" w14:textId="77777777" w:rsidR="00377238" w:rsidRDefault="00377238">
      <w:r>
        <w:separator/>
      </w:r>
    </w:p>
  </w:endnote>
  <w:endnote w:type="continuationSeparator" w:id="0">
    <w:p w14:paraId="796FB2DA" w14:textId="77777777" w:rsidR="00377238" w:rsidRDefault="0037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0B72A" w14:textId="77777777" w:rsidR="00D47F75" w:rsidRDefault="00D47F75" w:rsidP="00D47F75">
        <w:pPr>
          <w:pStyle w:val="Stopka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6A77" w14:textId="77777777" w:rsidR="00377238" w:rsidRDefault="00377238">
      <w:r>
        <w:separator/>
      </w:r>
    </w:p>
  </w:footnote>
  <w:footnote w:type="continuationSeparator" w:id="0">
    <w:p w14:paraId="60A57DB3" w14:textId="77777777" w:rsidR="00377238" w:rsidRDefault="00377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9" w14:textId="77777777" w:rsidR="00266D70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4830B72C" wp14:editId="4830B72D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B" w14:textId="77777777" w:rsidR="00D47F75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4830B72E" wp14:editId="6F49C13F">
          <wp:simplePos x="0" y="0"/>
          <wp:positionH relativeFrom="margin">
            <wp:posOffset>-2462530</wp:posOffset>
          </wp:positionH>
          <wp:positionV relativeFrom="page">
            <wp:posOffset>285750</wp:posOffset>
          </wp:positionV>
          <wp:extent cx="10167620" cy="7014845"/>
          <wp:effectExtent l="0" t="0" r="508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67620" cy="701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A7304"/>
    <w:rsid w:val="002B0A3C"/>
    <w:rsid w:val="002D5986"/>
    <w:rsid w:val="002D69D3"/>
    <w:rsid w:val="002D7529"/>
    <w:rsid w:val="002E05B8"/>
    <w:rsid w:val="002F28D6"/>
    <w:rsid w:val="00377238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13C92"/>
    <w:rsid w:val="00520BAD"/>
    <w:rsid w:val="005253ED"/>
    <w:rsid w:val="005E6446"/>
    <w:rsid w:val="006038C7"/>
    <w:rsid w:val="00637172"/>
    <w:rsid w:val="00641DB0"/>
    <w:rsid w:val="00662788"/>
    <w:rsid w:val="0068461E"/>
    <w:rsid w:val="006A75D0"/>
    <w:rsid w:val="006B5221"/>
    <w:rsid w:val="006E43AA"/>
    <w:rsid w:val="0070422D"/>
    <w:rsid w:val="007460CB"/>
    <w:rsid w:val="00777308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26D30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CF0DB2"/>
    <w:rsid w:val="00D210FC"/>
    <w:rsid w:val="00D47F75"/>
    <w:rsid w:val="00D814D7"/>
    <w:rsid w:val="00D861B9"/>
    <w:rsid w:val="00DA7654"/>
    <w:rsid w:val="00DC101F"/>
    <w:rsid w:val="00DD1EA5"/>
    <w:rsid w:val="00DD6241"/>
    <w:rsid w:val="00DE19A6"/>
    <w:rsid w:val="00E077D2"/>
    <w:rsid w:val="00E15617"/>
    <w:rsid w:val="00E57765"/>
    <w:rsid w:val="00EA142A"/>
    <w:rsid w:val="00F53F8F"/>
    <w:rsid w:val="00F729CD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0B71C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412"/>
  </w:style>
  <w:style w:type="paragraph" w:styleId="Nagwek1">
    <w:name w:val="heading 1"/>
    <w:basedOn w:val="Normalny"/>
    <w:link w:val="Nagwek1Znak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pis">
    <w:name w:val="Signature"/>
    <w:basedOn w:val="Normalny"/>
    <w:link w:val="PodpisZnak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PodpisZnak">
    <w:name w:val="Podpis Znak"/>
    <w:basedOn w:val="Domylnaczcionkaakapitu"/>
    <w:link w:val="Podpis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ny"/>
    <w:next w:val="Normalny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Nagwek">
    <w:name w:val="header"/>
    <w:basedOn w:val="Normalny"/>
    <w:link w:val="Nagwek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4411C1"/>
    <w:rPr>
      <w:sz w:val="22"/>
    </w:rPr>
  </w:style>
  <w:style w:type="paragraph" w:styleId="Stopka">
    <w:name w:val="footer"/>
    <w:basedOn w:val="Normalny"/>
    <w:link w:val="Stopka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411C1"/>
    <w:rPr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D6241"/>
  </w:style>
  <w:style w:type="paragraph" w:styleId="Tekstblokowy">
    <w:name w:val="Block Text"/>
    <w:basedOn w:val="Normalny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D624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D624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D6241"/>
    <w:rPr>
      <w:color w:val="242852" w:themeColor="text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D6241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D6241"/>
    <w:rPr>
      <w:color w:val="242852" w:themeColor="text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D6241"/>
    <w:rPr>
      <w:color w:val="242852" w:themeColor="text2"/>
      <w:sz w:val="28"/>
      <w:szCs w:val="28"/>
    </w:rPr>
  </w:style>
  <w:style w:type="table" w:styleId="Kolorowasiatka">
    <w:name w:val="Colorful Grid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D6241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6241"/>
    <w:rPr>
      <w:color w:val="242852" w:themeColor="text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62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6241"/>
    <w:rPr>
      <w:b/>
      <w:bCs/>
      <w:color w:val="242852" w:themeColor="text2"/>
      <w:szCs w:val="20"/>
    </w:rPr>
  </w:style>
  <w:style w:type="table" w:styleId="Ciemnalista">
    <w:name w:val="Dark List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D6241"/>
  </w:style>
  <w:style w:type="character" w:customStyle="1" w:styleId="DataZnak">
    <w:name w:val="Data Znak"/>
    <w:basedOn w:val="Domylnaczcionkaakapitu"/>
    <w:link w:val="Data"/>
    <w:uiPriority w:val="99"/>
    <w:semiHidden/>
    <w:rsid w:val="00DD6241"/>
    <w:rPr>
      <w:color w:val="242852" w:themeColor="text2"/>
      <w:sz w:val="28"/>
      <w:szCs w:val="2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D6241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D6241"/>
    <w:rPr>
      <w:color w:val="242852" w:themeColor="text2"/>
      <w:sz w:val="28"/>
      <w:szCs w:val="28"/>
    </w:rPr>
  </w:style>
  <w:style w:type="character" w:styleId="Uwydatnienie">
    <w:name w:val="Emphasis"/>
    <w:basedOn w:val="Domylnaczcionkaakapitu"/>
    <w:uiPriority w:val="20"/>
    <w:semiHidden/>
    <w:unhideWhenUsed/>
    <w:qFormat/>
    <w:rsid w:val="00B90141"/>
    <w:rPr>
      <w:i/>
      <w:iCs/>
      <w:color w:val="auto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241"/>
    <w:rPr>
      <w:color w:val="242852" w:themeColor="text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D6241"/>
    <w:rPr>
      <w:color w:val="242852" w:themeColor="text2"/>
      <w:szCs w:val="20"/>
    </w:rPr>
  </w:style>
  <w:style w:type="table" w:styleId="Tabelasiatki1jasna">
    <w:name w:val="Grid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3">
    <w:name w:val="Grid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DD6241"/>
  </w:style>
  <w:style w:type="paragraph" w:styleId="HTML-adres">
    <w:name w:val="HTML Address"/>
    <w:basedOn w:val="Normalny"/>
    <w:link w:val="HTML-adresZnak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-cytat">
    <w:name w:val="HTML Cite"/>
    <w:basedOn w:val="Domylnaczcionkaakapitu"/>
    <w:uiPriority w:val="99"/>
    <w:semiHidden/>
    <w:unhideWhenUsed/>
    <w:rsid w:val="00DD624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D6241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D6241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D6241"/>
    <w:rPr>
      <w:color w:val="9454C3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90141"/>
    <w:rPr>
      <w:i/>
      <w:iCs/>
      <w:color w:val="253356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D6241"/>
  </w:style>
  <w:style w:type="paragraph" w:styleId="Lista">
    <w:name w:val="List"/>
    <w:basedOn w:val="Normalny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DD6241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DD6241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2">
    <w:name w:val="List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3">
    <w:name w:val="List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Bezodstpw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D6241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D6241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D6241"/>
    <w:rPr>
      <w:color w:val="242852" w:themeColor="text2"/>
      <w:sz w:val="28"/>
      <w:szCs w:val="28"/>
    </w:rPr>
  </w:style>
  <w:style w:type="character" w:styleId="Numerstrony">
    <w:name w:val="page number"/>
    <w:basedOn w:val="Domylnaczcionkaakapitu"/>
    <w:uiPriority w:val="99"/>
    <w:semiHidden/>
    <w:unhideWhenUsed/>
    <w:rsid w:val="00DD6241"/>
  </w:style>
  <w:style w:type="table" w:styleId="Zwykatabela1">
    <w:name w:val="Plain Table 1"/>
    <w:basedOn w:val="Standardowy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D6241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D6241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semiHidden/>
    <w:unhideWhenUsed/>
    <w:qFormat/>
    <w:rsid w:val="00DD6241"/>
    <w:rPr>
      <w:b/>
      <w:bCs/>
    </w:rPr>
  </w:style>
  <w:style w:type="paragraph" w:styleId="Podtytu">
    <w:name w:val="Subtitle"/>
    <w:basedOn w:val="Normalny"/>
    <w:link w:val="PodtytuZnak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PodtytuZnak">
    <w:name w:val="Podtytuł Znak"/>
    <w:basedOn w:val="Domylnaczcionkaakapitu"/>
    <w:link w:val="Podtytu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D6241"/>
    <w:pPr>
      <w:spacing w:after="0"/>
      <w:ind w:left="280" w:hanging="28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D6241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link w:val="TytuZnak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D624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D6241"/>
    <w:pPr>
      <w:spacing w:after="100"/>
      <w:ind w:left="28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D6241"/>
    <w:pPr>
      <w:spacing w:after="100"/>
      <w:ind w:left="56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D6241"/>
    <w:pPr>
      <w:spacing w:after="100"/>
      <w:ind w:left="84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D6241"/>
    <w:pPr>
      <w:spacing w:after="100"/>
      <w:ind w:left="112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D6241"/>
    <w:pPr>
      <w:spacing w:after="100"/>
      <w:ind w:left="14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D6241"/>
    <w:pPr>
      <w:spacing w:after="100"/>
      <w:ind w:left="168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D6241"/>
    <w:pPr>
      <w:spacing w:after="100"/>
      <w:ind w:left="196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D6241"/>
    <w:pPr>
      <w:spacing w:after="100"/>
      <w:ind w:left="22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3</TotalTime>
  <Pages>2</Pages>
  <Words>38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Tomasz Myszak</cp:lastModifiedBy>
  <cp:revision>5</cp:revision>
  <dcterms:created xsi:type="dcterms:W3CDTF">2021-08-30T13:23:00Z</dcterms:created>
  <dcterms:modified xsi:type="dcterms:W3CDTF">2021-08-30T13:59:00Z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